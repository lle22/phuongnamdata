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90" w:type="dxa"/>
        <w:tblInd w:w="-106" w:type="dxa"/>
        <w:tblLook w:val="00A0"/>
      </w:tblPr>
      <w:tblGrid>
        <w:gridCol w:w="1659"/>
        <w:gridCol w:w="286"/>
        <w:gridCol w:w="236"/>
        <w:gridCol w:w="569"/>
        <w:gridCol w:w="933"/>
        <w:gridCol w:w="236"/>
        <w:gridCol w:w="750"/>
        <w:gridCol w:w="166"/>
        <w:gridCol w:w="766"/>
        <w:gridCol w:w="230"/>
        <w:gridCol w:w="306"/>
        <w:gridCol w:w="370"/>
        <w:gridCol w:w="606"/>
        <w:gridCol w:w="170"/>
        <w:gridCol w:w="491"/>
        <w:gridCol w:w="765"/>
        <w:gridCol w:w="251"/>
      </w:tblGrid>
      <w:tr w:rsidR="00C86A37" w:rsidRPr="007A5FE4" w:rsidTr="00DE1344">
        <w:trPr>
          <w:trHeight w:val="285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Bao nylon( 12*18) (dai)</w:t>
            </w: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67,000</w:t>
            </w:r>
          </w:p>
        </w:tc>
      </w:tr>
      <w:tr w:rsidR="00C86A37" w:rsidRPr="007A5FE4" w:rsidTr="00DE1344">
        <w:trPr>
          <w:trHeight w:val="285"/>
        </w:trPr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Con bọ đai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32,000</w:t>
            </w:r>
          </w:p>
        </w:tc>
      </w:tr>
      <w:tr w:rsidR="00C86A37" w:rsidRPr="007A5FE4" w:rsidTr="00DE1344">
        <w:trPr>
          <w:trHeight w:val="285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Đinh 10 phân</w:t>
            </w: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46,400</w:t>
            </w:r>
          </w:p>
        </w:tc>
      </w:tr>
      <w:tr w:rsidR="00C86A37" w:rsidRPr="007A5FE4" w:rsidTr="00DE1344">
        <w:trPr>
          <w:trHeight w:val="285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Dây Nylon (tròn)</w:t>
            </w:r>
          </w:p>
        </w:tc>
        <w:tc>
          <w:tcPr>
            <w:tcW w:w="342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40,100</w:t>
            </w:r>
          </w:p>
        </w:tc>
      </w:tr>
      <w:tr w:rsidR="00C86A37" w:rsidRPr="007A5FE4" w:rsidTr="00DE1344">
        <w:trPr>
          <w:trHeight w:val="207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Kéo bấm chỉ</w:t>
            </w: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70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Pair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4,400</w:t>
            </w:r>
          </w:p>
        </w:tc>
      </w:tr>
      <w:tr w:rsidR="00C86A37" w:rsidRPr="007A5FE4" w:rsidTr="00DE1344">
        <w:trPr>
          <w:trHeight w:val="285"/>
        </w:trPr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Vải vụn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Kgs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19,000</w:t>
            </w:r>
          </w:p>
        </w:tc>
      </w:tr>
      <w:tr w:rsidR="00C86A37" w:rsidRPr="007A5FE4" w:rsidTr="00DE1344">
        <w:trPr>
          <w:trHeight w:val="285"/>
        </w:trPr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Bao tay len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Pair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6,500</w:t>
            </w:r>
          </w:p>
        </w:tc>
      </w:tr>
      <w:tr w:rsidR="00C86A37" w:rsidRPr="007A5FE4" w:rsidTr="00DE1344">
        <w:trPr>
          <w:trHeight w:val="285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Muốt cứng trắng</w:t>
            </w: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2,500</w:t>
            </w:r>
          </w:p>
        </w:tc>
      </w:tr>
      <w:tr w:rsidR="00C86A37" w:rsidRPr="007A5FE4" w:rsidTr="00DE1344">
        <w:trPr>
          <w:trHeight w:val="285"/>
        </w:trPr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Cọ sơn (4p)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Pcs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</w:tr>
      <w:tr w:rsidR="00C86A37" w:rsidRPr="007A5FE4" w:rsidTr="00DE1344">
        <w:trPr>
          <w:trHeight w:val="285"/>
        </w:trPr>
        <w:tc>
          <w:tcPr>
            <w:tcW w:w="4669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Phễu châm Flux (quặng)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680"/>
            </w:tblGrid>
            <w:tr w:rsidR="00C86A37" w:rsidRPr="007A5FE4">
              <w:trPr>
                <w:trHeight w:val="285"/>
                <w:tblCellSpacing w:w="0" w:type="dxa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C86A37" w:rsidRPr="004B2934" w:rsidRDefault="00C86A37" w:rsidP="004B293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Btl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color w:val="008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008000"/>
                <w:sz w:val="20"/>
                <w:szCs w:val="20"/>
              </w:rPr>
              <w:t>12,000</w:t>
            </w:r>
          </w:p>
        </w:tc>
      </w:tr>
      <w:tr w:rsidR="00C86A37" w:rsidRPr="007A5FE4" w:rsidTr="00DE1344">
        <w:trPr>
          <w:trHeight w:val="285"/>
        </w:trPr>
        <w:tc>
          <w:tcPr>
            <w:tcW w:w="560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chai nhưạ nhỏ( pot plastic for thinner)</w:t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2934"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box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934">
              <w:rPr>
                <w:rFonts w:ascii="Arial" w:hAnsi="Arial" w:cs="Arial"/>
                <w:sz w:val="20"/>
                <w:szCs w:val="20"/>
              </w:rPr>
              <w:t>4,000</w:t>
            </w:r>
          </w:p>
        </w:tc>
      </w:tr>
      <w:tr w:rsidR="00C86A37" w:rsidRPr="007A5FE4" w:rsidTr="00DE1344">
        <w:trPr>
          <w:trHeight w:val="285"/>
        </w:trPr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A37" w:rsidRPr="007A5FE4" w:rsidTr="00DE1344">
        <w:trPr>
          <w:gridAfter w:val="1"/>
          <w:wAfter w:w="251" w:type="dxa"/>
          <w:trHeight w:val="300"/>
        </w:trPr>
        <w:tc>
          <w:tcPr>
            <w:tcW w:w="368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Nhãn dính dài 109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Bag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7,800</w:t>
            </w:r>
          </w:p>
        </w:tc>
      </w:tr>
      <w:tr w:rsidR="00C86A37" w:rsidRPr="007A5FE4" w:rsidTr="00DE1344">
        <w:trPr>
          <w:gridAfter w:val="1"/>
          <w:wAfter w:w="251" w:type="dxa"/>
          <w:trHeight w:val="300"/>
        </w:trPr>
        <w:tc>
          <w:tcPr>
            <w:tcW w:w="368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xoá CP02</w:t>
            </w: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18,200</w:t>
            </w:r>
          </w:p>
        </w:tc>
      </w:tr>
      <w:tr w:rsidR="00C86A37" w:rsidRPr="007A5FE4" w:rsidTr="00DE1344">
        <w:trPr>
          <w:gridAfter w:val="1"/>
          <w:wAfter w:w="251" w:type="dxa"/>
          <w:trHeight w:val="360"/>
        </w:trPr>
        <w:tc>
          <w:tcPr>
            <w:tcW w:w="368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bảng xanh WB03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6,720</w:t>
            </w:r>
          </w:p>
        </w:tc>
      </w:tr>
      <w:tr w:rsidR="00C86A37" w:rsidRPr="007A5FE4" w:rsidTr="00DE1344">
        <w:trPr>
          <w:gridAfter w:val="1"/>
          <w:wAfter w:w="251" w:type="dxa"/>
          <w:trHeight w:val="300"/>
        </w:trPr>
        <w:tc>
          <w:tcPr>
            <w:tcW w:w="368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Bảng đỏ WB03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6,720</w:t>
            </w:r>
          </w:p>
        </w:tc>
      </w:tr>
      <w:tr w:rsidR="00C86A37" w:rsidRPr="007A5FE4" w:rsidTr="00DE1344">
        <w:trPr>
          <w:gridAfter w:val="1"/>
          <w:wAfter w:w="251" w:type="dxa"/>
          <w:trHeight w:val="300"/>
        </w:trPr>
        <w:tc>
          <w:tcPr>
            <w:tcW w:w="4835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Lông dầu  kim Zebra M120 đen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4,000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Dạ Quang ( xanh lá )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6,720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Thước nhựa cứng 30 cm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3,700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4835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Bao thư phát lương 12*18( 100/bag)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Bag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26,000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Bao Thư (12*22) (100/bag)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Bag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27,000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Bao Thư (18*24) ( 100/bag)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Bag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32,000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 xml:space="preserve">Bìa Accord </w:t>
            </w:r>
          </w:p>
        </w:tc>
        <w:tc>
          <w:tcPr>
            <w:tcW w:w="109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6,200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27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Bìa Phân trang 12 màu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10,500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Baêng Keo simili 5F-15Y vàng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Roll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14,500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Băng Keo simili 5F-15Y ttrắng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Roll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14,500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Cọng Acco</w:t>
            </w:r>
          </w:p>
        </w:tc>
        <w:tc>
          <w:tcPr>
            <w:tcW w:w="109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17,000</w:t>
            </w:r>
          </w:p>
        </w:tc>
      </w:tr>
      <w:tr w:rsidR="00C86A37" w:rsidRPr="007A5FE4" w:rsidTr="00DE1344">
        <w:trPr>
          <w:gridAfter w:val="1"/>
          <w:wAfter w:w="251" w:type="dxa"/>
          <w:trHeight w:val="285"/>
        </w:trPr>
        <w:tc>
          <w:tcPr>
            <w:tcW w:w="27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 xml:space="preserve">Túi rác cuộn  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cuộn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27,300</w:t>
            </w:r>
          </w:p>
        </w:tc>
      </w:tr>
      <w:tr w:rsidR="00C86A37" w:rsidRPr="007A5FE4" w:rsidTr="00DE1344">
        <w:trPr>
          <w:gridAfter w:val="1"/>
          <w:wAfter w:w="251" w:type="dxa"/>
          <w:trHeight w:val="270"/>
        </w:trPr>
        <w:tc>
          <w:tcPr>
            <w:tcW w:w="4835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Pin tiểu AAA ( Energziner) 2pcs/cặp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22,000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4835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Pin tiểu AA ( Energziner)/ 2pcs/cặp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22,000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Khăn 30*30</w:t>
            </w:r>
          </w:p>
        </w:tc>
        <w:tc>
          <w:tcPr>
            <w:tcW w:w="109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loại daỳ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6,200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Khẩu Trang nhúng chì (loại vải thun hút mồ hôi)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700"/>
            </w:tblGrid>
            <w:tr w:rsidR="00C86A37" w:rsidRPr="007A5FE4">
              <w:trPr>
                <w:trHeight w:val="255"/>
                <w:tblCellSpacing w:w="0" w:type="dxa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C86A37" w:rsidRPr="004B2934" w:rsidRDefault="00C86A37" w:rsidP="004B293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8000"/>
                      <w:sz w:val="20"/>
                      <w:szCs w:val="20"/>
                    </w:rPr>
                  </w:pPr>
                </w:p>
              </w:tc>
            </w:tr>
          </w:tbl>
          <w:p w:rsidR="00C86A37" w:rsidRPr="004B2934" w:rsidRDefault="00C86A37" w:rsidP="004B29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4,500</w:t>
            </w:r>
          </w:p>
        </w:tc>
      </w:tr>
      <w:tr w:rsidR="00C86A37" w:rsidRPr="007A5FE4" w:rsidTr="00DE1344">
        <w:trPr>
          <w:gridAfter w:val="1"/>
          <w:wAfter w:w="251" w:type="dxa"/>
          <w:trHeight w:val="255"/>
        </w:trPr>
        <w:tc>
          <w:tcPr>
            <w:tcW w:w="27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 xml:space="preserve">Ổ khoá  trung 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4B2934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sets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4B293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86A37" w:rsidRDefault="00C86A37"/>
    <w:p w:rsidR="00C86A37" w:rsidRDefault="00C86A37"/>
    <w:p w:rsidR="00C86A37" w:rsidRDefault="00C86A37"/>
    <w:p w:rsidR="00C86A37" w:rsidRDefault="00C86A37"/>
    <w:p w:rsidR="00C86A37" w:rsidRDefault="00C86A37"/>
    <w:p w:rsidR="00C86A37" w:rsidRDefault="00C86A37"/>
    <w:tbl>
      <w:tblPr>
        <w:tblW w:w="8576" w:type="dxa"/>
        <w:tblInd w:w="-106" w:type="dxa"/>
        <w:tblLook w:val="00A0"/>
      </w:tblPr>
      <w:tblGrid>
        <w:gridCol w:w="3078"/>
        <w:gridCol w:w="1999"/>
        <w:gridCol w:w="2170"/>
        <w:gridCol w:w="1329"/>
      </w:tblGrid>
      <w:tr w:rsidR="00C86A37" w:rsidRPr="007A5FE4">
        <w:trPr>
          <w:gridAfter w:val="2"/>
          <w:wAfter w:w="251" w:type="dxa"/>
          <w:trHeight w:val="300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Nhãn dính dài 109</w:t>
            </w:r>
          </w:p>
        </w:tc>
      </w:tr>
      <w:tr w:rsidR="00C86A37" w:rsidRPr="007A5FE4">
        <w:trPr>
          <w:gridAfter w:val="2"/>
          <w:wAfter w:w="251" w:type="dxa"/>
          <w:trHeight w:val="300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xoá CP02</w:t>
            </w:r>
          </w:p>
        </w:tc>
      </w:tr>
      <w:tr w:rsidR="00C86A37" w:rsidRPr="007A5FE4">
        <w:trPr>
          <w:gridAfter w:val="2"/>
          <w:wAfter w:w="251" w:type="dxa"/>
          <w:trHeight w:val="360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bảng xanh WB03</w:t>
            </w:r>
          </w:p>
        </w:tc>
      </w:tr>
      <w:tr w:rsidR="00C86A37" w:rsidRPr="007A5FE4">
        <w:trPr>
          <w:gridAfter w:val="2"/>
          <w:wAfter w:w="251" w:type="dxa"/>
          <w:trHeight w:val="300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Bảng đỏ WB03</w:t>
            </w:r>
          </w:p>
        </w:tc>
      </w:tr>
      <w:tr w:rsidR="00C86A37" w:rsidRPr="007A5FE4">
        <w:trPr>
          <w:trHeight w:val="300"/>
        </w:trPr>
        <w:tc>
          <w:tcPr>
            <w:tcW w:w="46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Lông dầu  kim Zebra M120 đen</w:t>
            </w:r>
          </w:p>
        </w:tc>
      </w:tr>
      <w:tr w:rsidR="00C86A37" w:rsidRPr="007A5FE4">
        <w:trPr>
          <w:gridAfter w:val="1"/>
          <w:wAfter w:w="251" w:type="dxa"/>
          <w:trHeight w:val="255"/>
        </w:trPr>
        <w:tc>
          <w:tcPr>
            <w:tcW w:w="390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Viết Dạ Quang ( xanh lá )</w:t>
            </w:r>
          </w:p>
        </w:tc>
      </w:tr>
      <w:tr w:rsidR="00C86A37" w:rsidRPr="007A5FE4">
        <w:trPr>
          <w:gridAfter w:val="1"/>
          <w:wAfter w:w="251" w:type="dxa"/>
          <w:trHeight w:val="255"/>
        </w:trPr>
        <w:tc>
          <w:tcPr>
            <w:tcW w:w="390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Thước nhựa cứng 30 cm</w:t>
            </w:r>
          </w:p>
        </w:tc>
      </w:tr>
      <w:tr w:rsidR="00C86A37" w:rsidRPr="007A5FE4">
        <w:trPr>
          <w:trHeight w:val="255"/>
        </w:trPr>
        <w:tc>
          <w:tcPr>
            <w:tcW w:w="46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Bao thư phát lương 12*18( 100/bag)</w:t>
            </w:r>
          </w:p>
        </w:tc>
      </w:tr>
      <w:tr w:rsidR="00C86A37" w:rsidRPr="007A5FE4">
        <w:trPr>
          <w:gridAfter w:val="1"/>
          <w:wAfter w:w="251" w:type="dxa"/>
          <w:trHeight w:val="255"/>
        </w:trPr>
        <w:tc>
          <w:tcPr>
            <w:tcW w:w="390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Bao Thư (12*22) (100/bag)</w:t>
            </w:r>
          </w:p>
        </w:tc>
      </w:tr>
      <w:tr w:rsidR="00C86A37" w:rsidRPr="007A5FE4">
        <w:trPr>
          <w:gridAfter w:val="1"/>
          <w:wAfter w:w="251" w:type="dxa"/>
          <w:trHeight w:val="255"/>
        </w:trPr>
        <w:tc>
          <w:tcPr>
            <w:tcW w:w="390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Bao Thư (18*24) ( 100/bag)</w:t>
            </w:r>
          </w:p>
        </w:tc>
      </w:tr>
      <w:tr w:rsidR="00C86A37" w:rsidRPr="007A5FE4">
        <w:trPr>
          <w:gridAfter w:val="2"/>
          <w:wAfter w:w="251" w:type="dxa"/>
          <w:trHeight w:val="255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 xml:space="preserve">Bìa Accord 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A37" w:rsidRPr="007A5FE4">
        <w:trPr>
          <w:gridAfter w:val="2"/>
          <w:wAfter w:w="251" w:type="dxa"/>
          <w:trHeight w:val="255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Bìa Phân trang 12 màu</w:t>
            </w:r>
          </w:p>
        </w:tc>
      </w:tr>
      <w:tr w:rsidR="00C86A37" w:rsidRPr="007A5FE4">
        <w:trPr>
          <w:gridAfter w:val="1"/>
          <w:wAfter w:w="251" w:type="dxa"/>
          <w:trHeight w:val="255"/>
        </w:trPr>
        <w:tc>
          <w:tcPr>
            <w:tcW w:w="390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Baêng Keo simili 5F-15Y vàng</w:t>
            </w:r>
          </w:p>
        </w:tc>
      </w:tr>
      <w:tr w:rsidR="00C86A37" w:rsidRPr="007A5FE4">
        <w:trPr>
          <w:gridAfter w:val="1"/>
          <w:wAfter w:w="251" w:type="dxa"/>
          <w:trHeight w:val="255"/>
        </w:trPr>
        <w:tc>
          <w:tcPr>
            <w:tcW w:w="390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Băng Keo simili 5F-15Y ttrắng</w:t>
            </w:r>
          </w:p>
        </w:tc>
      </w:tr>
      <w:tr w:rsidR="00C86A37" w:rsidRPr="007A5FE4">
        <w:trPr>
          <w:gridAfter w:val="2"/>
          <w:wAfter w:w="251" w:type="dxa"/>
          <w:trHeight w:val="255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Cọng Acco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A37" w:rsidRPr="007A5FE4">
        <w:trPr>
          <w:gridAfter w:val="2"/>
          <w:wAfter w:w="251" w:type="dxa"/>
          <w:trHeight w:val="285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 xml:space="preserve">Túi rác cuộn  </w:t>
            </w:r>
          </w:p>
        </w:tc>
      </w:tr>
      <w:tr w:rsidR="00C86A37" w:rsidRPr="007A5FE4">
        <w:trPr>
          <w:trHeight w:val="270"/>
        </w:trPr>
        <w:tc>
          <w:tcPr>
            <w:tcW w:w="46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Pin tiểu AAA ( Energziner) 2pcs/cặp</w:t>
            </w:r>
          </w:p>
        </w:tc>
      </w:tr>
      <w:tr w:rsidR="00C86A37" w:rsidRPr="007A5FE4">
        <w:trPr>
          <w:trHeight w:val="255"/>
        </w:trPr>
        <w:tc>
          <w:tcPr>
            <w:tcW w:w="46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Pin tiểu AA ( Energziner)/ 2pcs/cặp</w:t>
            </w:r>
          </w:p>
        </w:tc>
      </w:tr>
      <w:tr w:rsidR="00C86A37" w:rsidRPr="007A5FE4">
        <w:trPr>
          <w:gridAfter w:val="2"/>
          <w:wAfter w:w="251" w:type="dxa"/>
          <w:trHeight w:val="255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Khăn 30*30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loại daỳ</w:t>
            </w:r>
          </w:p>
        </w:tc>
      </w:tr>
      <w:tr w:rsidR="00C86A37" w:rsidRPr="007A5FE4">
        <w:trPr>
          <w:gridAfter w:val="1"/>
          <w:wAfter w:w="251" w:type="dxa"/>
          <w:trHeight w:val="255"/>
        </w:trPr>
        <w:tc>
          <w:tcPr>
            <w:tcW w:w="390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86A37" w:rsidRPr="004B2934" w:rsidRDefault="00C86A37" w:rsidP="007B69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>Khẩu Trang nhúng chì (loại vải thun hút mồ hôi)</w:t>
            </w:r>
          </w:p>
        </w:tc>
      </w:tr>
      <w:tr w:rsidR="00C86A37" w:rsidRPr="007A5FE4">
        <w:trPr>
          <w:gridAfter w:val="2"/>
          <w:wAfter w:w="251" w:type="dxa"/>
          <w:trHeight w:val="255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86A37" w:rsidRPr="004B2934" w:rsidRDefault="00C86A37" w:rsidP="007B698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B2934">
              <w:rPr>
                <w:rFonts w:ascii="Times New Roman" w:hAnsi="Times New Roman" w:cs="Times New Roman"/>
                <w:sz w:val="20"/>
                <w:szCs w:val="20"/>
              </w:rPr>
              <w:t xml:space="preserve">Ổ khoá  trung </w:t>
            </w:r>
          </w:p>
        </w:tc>
      </w:tr>
    </w:tbl>
    <w:p w:rsidR="00C86A37" w:rsidRDefault="00C86A37"/>
    <w:sectPr w:rsidR="00C86A37" w:rsidSect="001E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2934"/>
    <w:rsid w:val="00053D20"/>
    <w:rsid w:val="0018238C"/>
    <w:rsid w:val="001E4638"/>
    <w:rsid w:val="002C25D8"/>
    <w:rsid w:val="004B2934"/>
    <w:rsid w:val="006B61AE"/>
    <w:rsid w:val="007A5FE4"/>
    <w:rsid w:val="007B698B"/>
    <w:rsid w:val="00C86A37"/>
    <w:rsid w:val="00DE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3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1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266</Words>
  <Characters>1519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loile</dc:creator>
  <cp:keywords/>
  <dc:description/>
  <cp:lastModifiedBy>phuongnam</cp:lastModifiedBy>
  <cp:revision>2</cp:revision>
  <dcterms:created xsi:type="dcterms:W3CDTF">2012-06-27T06:43:00Z</dcterms:created>
  <dcterms:modified xsi:type="dcterms:W3CDTF">2012-06-27T07:01:00Z</dcterms:modified>
</cp:coreProperties>
</file>